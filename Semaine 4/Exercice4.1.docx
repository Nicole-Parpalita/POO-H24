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0A4" w:rsidRDefault="000D40A4" w:rsidP="00535F3A">
      <w:pPr>
        <w:pStyle w:val="Titre"/>
      </w:pPr>
    </w:p>
    <w:p w:rsidR="00535F3A" w:rsidRDefault="004426C0" w:rsidP="004426C0">
      <w:pPr>
        <w:pStyle w:val="Titre1"/>
      </w:pPr>
      <w:r w:rsidRPr="004426C0">
        <w:t>Exercice</w:t>
      </w:r>
      <w:r>
        <w:t> : Introduction aux classes</w:t>
      </w:r>
    </w:p>
    <w:p w:rsidR="00163CBD" w:rsidRDefault="00163CBD" w:rsidP="00163CBD"/>
    <w:p w:rsidR="00D54184" w:rsidRDefault="00535F3A" w:rsidP="00535F3A">
      <w:pPr>
        <w:pStyle w:val="Titre2"/>
      </w:pPr>
      <w:r>
        <w:t xml:space="preserve">Objectifs </w:t>
      </w:r>
    </w:p>
    <w:p w:rsidR="00535F3A" w:rsidRDefault="00535F3A" w:rsidP="00535F3A">
      <w:pPr>
        <w:ind w:left="360"/>
      </w:pPr>
    </w:p>
    <w:p w:rsidR="00535F3A" w:rsidRDefault="00A01FB9" w:rsidP="00535F3A">
      <w:pPr>
        <w:pStyle w:val="Paragraphedeliste"/>
        <w:numPr>
          <w:ilvl w:val="0"/>
          <w:numId w:val="2"/>
        </w:numPr>
      </w:pPr>
      <w:r>
        <w:t>Modéliser une classe à partir d’un énoncé.</w:t>
      </w:r>
    </w:p>
    <w:p w:rsidR="00A01FB9" w:rsidRDefault="00A01FB9" w:rsidP="00535F3A">
      <w:pPr>
        <w:pStyle w:val="Paragraphedeliste"/>
        <w:numPr>
          <w:ilvl w:val="0"/>
          <w:numId w:val="2"/>
        </w:numPr>
      </w:pPr>
      <w:r>
        <w:t>Coder la classe</w:t>
      </w:r>
    </w:p>
    <w:p w:rsidR="00A01FB9" w:rsidRDefault="00A01FB9" w:rsidP="00535F3A">
      <w:pPr>
        <w:pStyle w:val="Paragraphedeliste"/>
        <w:numPr>
          <w:ilvl w:val="0"/>
          <w:numId w:val="2"/>
        </w:numPr>
      </w:pPr>
      <w:r>
        <w:t>Instancier des objets de la classe. V</w:t>
      </w:r>
      <w:r>
        <w:t xml:space="preserve">alider les entrées </w:t>
      </w:r>
      <w:r>
        <w:t>à travers</w:t>
      </w:r>
      <w:r>
        <w:t xml:space="preserve"> les propriétés.</w:t>
      </w:r>
      <w:r>
        <w:t xml:space="preserve"> </w:t>
      </w:r>
    </w:p>
    <w:p w:rsidR="00A01FB9" w:rsidRDefault="00A01FB9" w:rsidP="00535F3A">
      <w:pPr>
        <w:pStyle w:val="Paragraphedeliste"/>
        <w:numPr>
          <w:ilvl w:val="0"/>
          <w:numId w:val="2"/>
        </w:numPr>
      </w:pPr>
      <w:r>
        <w:t>Introduire la manipulation des listes d’objet.</w:t>
      </w:r>
    </w:p>
    <w:p w:rsidR="006F4718" w:rsidRDefault="006F4718" w:rsidP="006F4718"/>
    <w:p w:rsidR="006F4718" w:rsidRDefault="006F4718" w:rsidP="00A01FB9">
      <w:pPr>
        <w:tabs>
          <w:tab w:val="left" w:pos="1980"/>
        </w:tabs>
      </w:pPr>
      <w:r>
        <w:tab/>
      </w:r>
    </w:p>
    <w:p w:rsidR="006F4718" w:rsidRDefault="006F4718" w:rsidP="006F4718">
      <w:pPr>
        <w:pStyle w:val="Titre2"/>
      </w:pPr>
      <w:r>
        <w:t>Énoncé</w:t>
      </w:r>
    </w:p>
    <w:p w:rsidR="006F4718" w:rsidRDefault="006F4718" w:rsidP="006F4718"/>
    <w:p w:rsidR="006F4718" w:rsidRDefault="006F4718" w:rsidP="006F4718">
      <w:r>
        <w:t xml:space="preserve">Un système de gestion de bibliothèque permet de gérer </w:t>
      </w:r>
      <w:r w:rsidR="002A6BF7">
        <w:t xml:space="preserve">des </w:t>
      </w:r>
      <w:r>
        <w:t xml:space="preserve">livres. </w:t>
      </w:r>
    </w:p>
    <w:p w:rsidR="002A6BF7" w:rsidRDefault="006F4718" w:rsidP="00931E9B">
      <w:pPr>
        <w:jc w:val="both"/>
      </w:pPr>
      <w:r>
        <w:t>Un livre a un identifiant unique (ISBN), un titre, un auteur et une année de publication. On doit aussi être capable de savoir s’il est disponible ou non (a été empr</w:t>
      </w:r>
      <w:r w:rsidR="002A6BF7">
        <w:t>u</w:t>
      </w:r>
      <w:r>
        <w:t>nté</w:t>
      </w:r>
      <w:r w:rsidR="004426C0">
        <w:t xml:space="preserve"> ou pas</w:t>
      </w:r>
      <w:bookmarkStart w:id="0" w:name="_GoBack"/>
      <w:bookmarkEnd w:id="0"/>
      <w:r>
        <w:t>).</w:t>
      </w:r>
      <w:r w:rsidR="002A6BF7">
        <w:t xml:space="preserve"> Les livres sont empruntés et sont aussi retournés.</w:t>
      </w:r>
    </w:p>
    <w:p w:rsidR="002A6BF7" w:rsidRDefault="002A6BF7" w:rsidP="006F4718"/>
    <w:p w:rsidR="002A6BF7" w:rsidRDefault="002A6BF7" w:rsidP="002A6BF7">
      <w:pPr>
        <w:pStyle w:val="Paragraphedeliste"/>
        <w:numPr>
          <w:ilvl w:val="0"/>
          <w:numId w:val="5"/>
        </w:numPr>
      </w:pPr>
      <w:r>
        <w:t>Modéliser la classe Livre avec le diagramme UML en utilisant Visio</w:t>
      </w:r>
      <w:r w:rsidR="00931E9B">
        <w:t>.</w:t>
      </w:r>
    </w:p>
    <w:p w:rsidR="00931E9B" w:rsidRDefault="002A6BF7" w:rsidP="002A6BF7">
      <w:pPr>
        <w:pStyle w:val="Paragraphedeliste"/>
        <w:numPr>
          <w:ilvl w:val="0"/>
          <w:numId w:val="5"/>
        </w:numPr>
      </w:pPr>
      <w:r>
        <w:t>Écrire un programme qui permet d’instancier des livres</w:t>
      </w:r>
      <w:r w:rsidR="00931E9B">
        <w:t xml:space="preserve"> et de les sauvegarder dans une liste de livres. Valider les entrées.</w:t>
      </w:r>
    </w:p>
    <w:p w:rsidR="002A6BF7" w:rsidRDefault="002A6BF7" w:rsidP="002A6BF7">
      <w:pPr>
        <w:pStyle w:val="Paragraphedeliste"/>
        <w:numPr>
          <w:ilvl w:val="0"/>
          <w:numId w:val="5"/>
        </w:numPr>
      </w:pPr>
      <w:r>
        <w:t xml:space="preserve"> </w:t>
      </w:r>
      <w:r w:rsidR="00931E9B">
        <w:t xml:space="preserve">Le programme doit aussi permettre </w:t>
      </w:r>
      <w:r>
        <w:t>d</w:t>
      </w:r>
      <w:r w:rsidR="00931E9B">
        <w:t>’</w:t>
      </w:r>
      <w:r>
        <w:t>emprunter</w:t>
      </w:r>
      <w:r w:rsidR="00931E9B">
        <w:t xml:space="preserve"> des livres</w:t>
      </w:r>
      <w:r>
        <w:t>, de les retourner</w:t>
      </w:r>
      <w:r w:rsidR="00931E9B">
        <w:t xml:space="preserve"> et </w:t>
      </w:r>
      <w:r>
        <w:t>d’afficher le nombre de livres instanciés</w:t>
      </w:r>
      <w:r w:rsidR="00931E9B">
        <w:t>. Utiliser</w:t>
      </w:r>
      <w:r>
        <w:t xml:space="preserve"> deux façons différentes</w:t>
      </w:r>
      <w:r w:rsidR="00931E9B">
        <w:t xml:space="preserve"> pour calculer le nombre de livres instanciées.</w:t>
      </w:r>
    </w:p>
    <w:p w:rsidR="00931E9B" w:rsidRDefault="00A01FB9" w:rsidP="002A6BF7">
      <w:pPr>
        <w:pStyle w:val="Paragraphedeliste"/>
        <w:numPr>
          <w:ilvl w:val="0"/>
          <w:numId w:val="5"/>
        </w:numPr>
      </w:pPr>
      <w:r>
        <w:t xml:space="preserve">Le programme permet aussi de vérifier </w:t>
      </w:r>
      <w:r w:rsidR="002A6BF7">
        <w:t>si deux livres sont homonymes.</w:t>
      </w:r>
    </w:p>
    <w:p w:rsidR="006F4718" w:rsidRDefault="00A01FB9" w:rsidP="002A6BF7">
      <w:pPr>
        <w:pStyle w:val="Paragraphedeliste"/>
        <w:numPr>
          <w:ilvl w:val="0"/>
          <w:numId w:val="5"/>
        </w:numPr>
      </w:pPr>
      <w:r>
        <w:t>Il permet d’a</w:t>
      </w:r>
      <w:r w:rsidR="00931E9B">
        <w:t>fficher tous les livres instanciés de façon professionnelle. Utiliser une fonction magique.</w:t>
      </w:r>
      <w:r w:rsidR="002A6BF7">
        <w:t xml:space="preserve"> </w:t>
      </w:r>
    </w:p>
    <w:p w:rsidR="00931E9B" w:rsidRDefault="00A01FB9" w:rsidP="002A6BF7">
      <w:pPr>
        <w:pStyle w:val="Paragraphedeliste"/>
        <w:numPr>
          <w:ilvl w:val="0"/>
          <w:numId w:val="5"/>
        </w:numPr>
      </w:pPr>
      <w:r>
        <w:t>Finalement, il permet d’a</w:t>
      </w:r>
      <w:r w:rsidR="00931E9B">
        <w:t>fficher la liste des livres empruntés et la liste des livres disponibles.</w:t>
      </w:r>
    </w:p>
    <w:p w:rsidR="00931E9B" w:rsidRDefault="00931E9B" w:rsidP="00931E9B"/>
    <w:p w:rsidR="00A01FB9" w:rsidRDefault="00A01FB9" w:rsidP="00931E9B"/>
    <w:p w:rsidR="00931E9B" w:rsidRDefault="00931E9B" w:rsidP="00931E9B"/>
    <w:p w:rsidR="00931E9B" w:rsidRDefault="00931E9B" w:rsidP="00931E9B"/>
    <w:p w:rsidR="00931E9B" w:rsidRDefault="00931E9B" w:rsidP="00931E9B"/>
    <w:p w:rsidR="006F4718" w:rsidRPr="00535F3A" w:rsidRDefault="006F4718" w:rsidP="006F4718"/>
    <w:sectPr w:rsidR="006F4718" w:rsidRPr="00535F3A" w:rsidSect="00977ACC">
      <w:headerReference w:type="default" r:id="rId7"/>
      <w:footerReference w:type="default" r:id="rId8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6C9E" w:rsidRDefault="00856C9E" w:rsidP="005F18A5">
      <w:pPr>
        <w:spacing w:after="0" w:line="240" w:lineRule="auto"/>
      </w:pPr>
      <w:r>
        <w:separator/>
      </w:r>
    </w:p>
  </w:endnote>
  <w:endnote w:type="continuationSeparator" w:id="0">
    <w:p w:rsidR="00856C9E" w:rsidRDefault="00856C9E" w:rsidP="005F1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4874437"/>
      <w:docPartObj>
        <w:docPartGallery w:val="Page Numbers (Bottom of Page)"/>
        <w:docPartUnique/>
      </w:docPartObj>
    </w:sdtPr>
    <w:sdtEndPr/>
    <w:sdtContent>
      <w:p w:rsidR="009E440E" w:rsidRDefault="009E440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:rsidR="00F70E2F" w:rsidRDefault="00F70E2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6C9E" w:rsidRDefault="00856C9E" w:rsidP="005F18A5">
      <w:pPr>
        <w:spacing w:after="0" w:line="240" w:lineRule="auto"/>
      </w:pPr>
      <w:r>
        <w:separator/>
      </w:r>
    </w:p>
  </w:footnote>
  <w:footnote w:type="continuationSeparator" w:id="0">
    <w:p w:rsidR="00856C9E" w:rsidRDefault="00856C9E" w:rsidP="005F1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8A5" w:rsidRPr="006F4718" w:rsidRDefault="005F18A5" w:rsidP="00D54184">
    <w:r w:rsidRPr="006F4718">
      <w:t>420-</w:t>
    </w:r>
    <w:r w:rsidR="006F4718" w:rsidRPr="006F4718">
      <w:t>2</w:t>
    </w:r>
    <w:r w:rsidRPr="006F4718">
      <w:t>G</w:t>
    </w:r>
    <w:r w:rsidR="006F4718" w:rsidRPr="006F4718">
      <w:t>4</w:t>
    </w:r>
    <w:r w:rsidRPr="006F4718">
      <w:t xml:space="preserve">-HU : </w:t>
    </w:r>
    <w:r w:rsidR="006F4718" w:rsidRPr="006F4718">
      <w:t xml:space="preserve">Programmation </w:t>
    </w:r>
    <w:r w:rsidR="006F4718">
      <w:t>O</w:t>
    </w:r>
    <w:r w:rsidR="006F4718" w:rsidRPr="006F4718">
      <w:t>rie</w:t>
    </w:r>
    <w:r w:rsidR="006F4718">
      <w:t>ntée Objet</w:t>
    </w:r>
    <w:r w:rsidR="00D54184" w:rsidRPr="006F4718">
      <w:tab/>
    </w:r>
    <w:r w:rsidR="00D54184" w:rsidRPr="006F4718">
      <w:tab/>
    </w:r>
    <w:r w:rsidR="00D54184" w:rsidRPr="006F4718">
      <w:tab/>
    </w:r>
    <w:r w:rsidR="00D54184" w:rsidRPr="006F4718">
      <w:tab/>
      <w:t>Hasna Hocini</w:t>
    </w:r>
  </w:p>
  <w:p w:rsidR="005F18A5" w:rsidRPr="006F4718" w:rsidRDefault="005F18A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15D0B"/>
    <w:multiLevelType w:val="hybridMultilevel"/>
    <w:tmpl w:val="4E20B19E"/>
    <w:lvl w:ilvl="0" w:tplc="0C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68319A"/>
    <w:multiLevelType w:val="hybridMultilevel"/>
    <w:tmpl w:val="ADE0DCE8"/>
    <w:lvl w:ilvl="0" w:tplc="F5009D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24063"/>
    <w:multiLevelType w:val="multilevel"/>
    <w:tmpl w:val="C802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6E0708"/>
    <w:multiLevelType w:val="hybridMultilevel"/>
    <w:tmpl w:val="E202E126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D0466D"/>
    <w:multiLevelType w:val="multilevel"/>
    <w:tmpl w:val="18E2E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18"/>
    <w:rsid w:val="000D40A4"/>
    <w:rsid w:val="00163CBD"/>
    <w:rsid w:val="00247FB4"/>
    <w:rsid w:val="002A6BF7"/>
    <w:rsid w:val="004426C0"/>
    <w:rsid w:val="00535F3A"/>
    <w:rsid w:val="005F18A5"/>
    <w:rsid w:val="006F4718"/>
    <w:rsid w:val="00856C9E"/>
    <w:rsid w:val="00931E9B"/>
    <w:rsid w:val="009704B3"/>
    <w:rsid w:val="00977ACC"/>
    <w:rsid w:val="009E440E"/>
    <w:rsid w:val="00A01FB9"/>
    <w:rsid w:val="00D54184"/>
    <w:rsid w:val="00D82947"/>
    <w:rsid w:val="00EB552B"/>
    <w:rsid w:val="00F7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08F410"/>
  <w15:chartTrackingRefBased/>
  <w15:docId w15:val="{66F24845-9D33-4C37-8A9D-E5C1C8B3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4184"/>
    <w:rPr>
      <w:rFonts w:ascii="Arial" w:hAnsi="Arial"/>
      <w:color w:val="1F3864" w:themeColor="accent1" w:themeShade="80"/>
    </w:rPr>
  </w:style>
  <w:style w:type="paragraph" w:styleId="Titre1">
    <w:name w:val="heading 1"/>
    <w:basedOn w:val="Normal"/>
    <w:next w:val="Normal"/>
    <w:link w:val="Titre1Car"/>
    <w:uiPriority w:val="9"/>
    <w:qFormat/>
    <w:rsid w:val="00D54184"/>
    <w:pPr>
      <w:keepNext/>
      <w:keepLines/>
      <w:spacing w:before="240" w:after="0"/>
      <w:jc w:val="center"/>
      <w:outlineLvl w:val="0"/>
    </w:pPr>
    <w:rPr>
      <w:rFonts w:eastAsiaTheme="majorEastAsia" w:cstheme="majorBidi"/>
      <w:cap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4184"/>
    <w:pPr>
      <w:keepNext/>
      <w:keepLines/>
      <w:shd w:val="clear" w:color="5B9BD5" w:themeColor="accent5" w:fill="BDD6EE" w:themeFill="accent5" w:themeFillTint="66"/>
      <w:spacing w:before="40" w:after="0"/>
      <w:outlineLvl w:val="1"/>
    </w:pPr>
    <w:rPr>
      <w:rFonts w:eastAsiaTheme="majorEastAsia" w:cstheme="majorBidi"/>
      <w:smallCaps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F47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F47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F18A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18A5"/>
  </w:style>
  <w:style w:type="paragraph" w:styleId="Pieddepage">
    <w:name w:val="footer"/>
    <w:basedOn w:val="Normal"/>
    <w:link w:val="PieddepageCar"/>
    <w:uiPriority w:val="99"/>
    <w:unhideWhenUsed/>
    <w:rsid w:val="005F18A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18A5"/>
  </w:style>
  <w:style w:type="character" w:customStyle="1" w:styleId="Titre1Car">
    <w:name w:val="Titre 1 Car"/>
    <w:basedOn w:val="Policepardfaut"/>
    <w:link w:val="Titre1"/>
    <w:uiPriority w:val="9"/>
    <w:rsid w:val="00D54184"/>
    <w:rPr>
      <w:rFonts w:ascii="Arial" w:eastAsiaTheme="majorEastAsia" w:hAnsi="Arial" w:cstheme="majorBidi"/>
      <w:caps/>
      <w:color w:val="1F3864" w:themeColor="accent1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54184"/>
    <w:rPr>
      <w:rFonts w:ascii="Arial" w:eastAsiaTheme="majorEastAsia" w:hAnsi="Arial" w:cstheme="majorBidi"/>
      <w:smallCaps/>
      <w:color w:val="1F3864" w:themeColor="accent1" w:themeShade="80"/>
      <w:sz w:val="28"/>
      <w:szCs w:val="26"/>
      <w:shd w:val="clear" w:color="5B9BD5" w:themeColor="accent5" w:fill="BDD6EE" w:themeFill="accent5" w:themeFillTint="66"/>
    </w:rPr>
  </w:style>
  <w:style w:type="paragraph" w:styleId="Sansinterligne">
    <w:name w:val="No Spacing"/>
    <w:uiPriority w:val="1"/>
    <w:qFormat/>
    <w:rsid w:val="00163CBD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247FB4"/>
    <w:pPr>
      <w:spacing w:after="0" w:line="240" w:lineRule="auto"/>
      <w:contextualSpacing/>
      <w:jc w:val="center"/>
    </w:pPr>
    <w:rPr>
      <w:rFonts w:eastAsiaTheme="majorEastAsia" w:cstheme="majorBidi"/>
      <w:caps/>
      <w:spacing w:val="-10"/>
      <w:kern w:val="28"/>
      <w:sz w:val="3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47FB4"/>
    <w:rPr>
      <w:rFonts w:ascii="Arial" w:eastAsiaTheme="majorEastAsia" w:hAnsi="Arial" w:cstheme="majorBidi"/>
      <w:caps/>
      <w:color w:val="1F3864" w:themeColor="accent1" w:themeShade="80"/>
      <w:spacing w:val="-10"/>
      <w:kern w:val="28"/>
      <w:sz w:val="32"/>
      <w:szCs w:val="56"/>
    </w:rPr>
  </w:style>
  <w:style w:type="paragraph" w:styleId="Paragraphedeliste">
    <w:name w:val="List Paragraph"/>
    <w:basedOn w:val="Normal"/>
    <w:uiPriority w:val="34"/>
    <w:qFormat/>
    <w:rsid w:val="00535F3A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6F47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6F47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F4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fr-CA"/>
    </w:rPr>
  </w:style>
  <w:style w:type="character" w:styleId="lev">
    <w:name w:val="Strong"/>
    <w:basedOn w:val="Policepardfaut"/>
    <w:uiPriority w:val="22"/>
    <w:qFormat/>
    <w:rsid w:val="006F47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2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8196\OneDrive\Documents\Mod&#232;les%20Office%20personnalis&#233;s\Laborartoire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Laborartoires.dotx</Template>
  <TotalTime>40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 Hocini</dc:creator>
  <cp:keywords/>
  <dc:description/>
  <cp:lastModifiedBy>Hasna Hocini</cp:lastModifiedBy>
  <cp:revision>2</cp:revision>
  <dcterms:created xsi:type="dcterms:W3CDTF">2024-02-14T09:49:00Z</dcterms:created>
  <dcterms:modified xsi:type="dcterms:W3CDTF">2024-02-14T10:29:00Z</dcterms:modified>
</cp:coreProperties>
</file>