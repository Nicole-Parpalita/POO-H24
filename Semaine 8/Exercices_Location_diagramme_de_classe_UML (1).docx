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0A4" w:rsidRDefault="000D40A4" w:rsidP="00535F3A">
      <w:pPr>
        <w:pStyle w:val="Titre"/>
      </w:pPr>
    </w:p>
    <w:p w:rsidR="00535F3A" w:rsidRDefault="00535F3A" w:rsidP="00D54184"/>
    <w:p w:rsidR="00163CBD" w:rsidRDefault="00163CBD" w:rsidP="00163CBD"/>
    <w:p w:rsidR="00D54184" w:rsidRDefault="00535F3A" w:rsidP="00535F3A">
      <w:pPr>
        <w:pStyle w:val="Titre2"/>
      </w:pPr>
      <w:r>
        <w:t>Objectif</w:t>
      </w:r>
      <w:r w:rsidR="00D167C5">
        <w:t>(</w:t>
      </w:r>
      <w:r>
        <w:t>s</w:t>
      </w:r>
      <w:r w:rsidR="00D167C5">
        <w:t>)</w:t>
      </w:r>
      <w:r>
        <w:t xml:space="preserve"> </w:t>
      </w:r>
    </w:p>
    <w:p w:rsidR="00535F3A" w:rsidRDefault="00535F3A" w:rsidP="00535F3A">
      <w:pPr>
        <w:ind w:left="360"/>
      </w:pPr>
    </w:p>
    <w:p w:rsidR="00535F3A" w:rsidRDefault="00E74DF6" w:rsidP="00535F3A">
      <w:pPr>
        <w:pStyle w:val="Paragraphedeliste"/>
        <w:numPr>
          <w:ilvl w:val="0"/>
          <w:numId w:val="2"/>
        </w:numPr>
      </w:pPr>
      <w:r>
        <w:t xml:space="preserve">Compléter le diagramme de classe </w:t>
      </w:r>
      <w:r w:rsidR="005A6D56">
        <w:t xml:space="preserve">réalisé en classe </w:t>
      </w:r>
      <w:r>
        <w:t xml:space="preserve">avec les attributs </w:t>
      </w:r>
      <w:r w:rsidR="005A6D56">
        <w:t>qui décrivent les associations</w:t>
      </w:r>
    </w:p>
    <w:p w:rsidR="005A6D56" w:rsidRDefault="009311B4" w:rsidP="00535F3A">
      <w:pPr>
        <w:pStyle w:val="Paragraphedeliste"/>
        <w:numPr>
          <w:ilvl w:val="0"/>
          <w:numId w:val="2"/>
        </w:numPr>
      </w:pPr>
      <w:r>
        <w:t>Implémenter le diagramme de classe en python.</w:t>
      </w:r>
    </w:p>
    <w:p w:rsidR="00C03BDE" w:rsidRDefault="00C03BDE" w:rsidP="00BE272B"/>
    <w:p w:rsidR="00C03BDE" w:rsidRDefault="00C03BDE" w:rsidP="00C03BDE">
      <w:pPr>
        <w:pStyle w:val="Paragraphedeliste"/>
        <w:ind w:left="1080"/>
      </w:pPr>
    </w:p>
    <w:p w:rsidR="00060F13" w:rsidRDefault="00060F13" w:rsidP="00060F13">
      <w:pPr>
        <w:pStyle w:val="Titre2"/>
      </w:pPr>
      <w:r>
        <w:t>diagramme de classes complet</w:t>
      </w:r>
    </w:p>
    <w:p w:rsidR="00A51CEC" w:rsidRDefault="00A51CEC" w:rsidP="00060F13"/>
    <w:p w:rsidR="00816B0C" w:rsidRDefault="00816B0C" w:rsidP="0062394D">
      <w:pPr>
        <w:jc w:val="both"/>
      </w:pPr>
      <w:r>
        <w:t xml:space="preserve">Une compagnie de location loue </w:t>
      </w:r>
      <w:r w:rsidR="0062394D">
        <w:t>l</w:t>
      </w:r>
      <w:r>
        <w:t>es appartements</w:t>
      </w:r>
      <w:r w:rsidR="0062394D">
        <w:t xml:space="preserve"> de ses nombreux immeubles</w:t>
      </w:r>
      <w:r>
        <w:t xml:space="preserve">. </w:t>
      </w:r>
      <w:r w:rsidR="0062394D">
        <w:t>Certains appartements</w:t>
      </w:r>
      <w:r w:rsidR="006D711C">
        <w:t xml:space="preserve"> </w:t>
      </w:r>
      <w:r w:rsidR="0062394D">
        <w:t>disposent de balcons alors que d’autres disposent de terrasses. La compagnie emploie du personnel et un directeur. Elle a les noms</w:t>
      </w:r>
      <w:r w:rsidR="006D711C">
        <w:t xml:space="preserve"> et</w:t>
      </w:r>
      <w:r w:rsidR="0062394D">
        <w:t xml:space="preserve"> les prénoms de tous ses employés et ses locataires. Elle détient aussi les numéros de compte </w:t>
      </w:r>
      <w:r w:rsidR="006D711C">
        <w:t xml:space="preserve">bancaires </w:t>
      </w:r>
      <w:r w:rsidR="0062394D">
        <w:t>de ses locataires.</w:t>
      </w:r>
      <w:r w:rsidR="00884ECF">
        <w:t xml:space="preserve"> </w:t>
      </w:r>
      <w:r w:rsidR="0062394D">
        <w:t xml:space="preserve">Chaque immeuble est caractérisé par </w:t>
      </w:r>
      <w:r w:rsidR="00770740">
        <w:t xml:space="preserve">son adresse et </w:t>
      </w:r>
      <w:r w:rsidR="006D711C">
        <w:t xml:space="preserve">par </w:t>
      </w:r>
      <w:r w:rsidR="00770740">
        <w:t xml:space="preserve">le nombre d’appartements qu’il contient. Un appartement est caractérisé par son numéro et le nombre de chambres qu’il contient. Le système est capable de </w:t>
      </w:r>
      <w:r w:rsidR="00782D78">
        <w:t>trouver le locataire d’un appartement à une certaine date</w:t>
      </w:r>
      <w:r w:rsidR="00E20BC2">
        <w:t xml:space="preserve">, de trouver le loyer payé par un locataire </w:t>
      </w:r>
      <w:r w:rsidR="006D711C">
        <w:t>et de calculer</w:t>
      </w:r>
      <w:r w:rsidR="00E20BC2">
        <w:t xml:space="preserve"> le chiffre d’affaire de cette compagnie entre deux dates</w:t>
      </w:r>
      <w:r w:rsidR="00437C3B">
        <w:t xml:space="preserve"> (somme des loyers)</w:t>
      </w:r>
      <w:r w:rsidR="00E20BC2">
        <w:t xml:space="preserve">. </w:t>
      </w:r>
    </w:p>
    <w:p w:rsidR="009311B4" w:rsidRDefault="009311B4" w:rsidP="0062394D">
      <w:pPr>
        <w:jc w:val="both"/>
      </w:pPr>
    </w:p>
    <w:p w:rsidR="009311B4" w:rsidRDefault="009311B4" w:rsidP="0062394D">
      <w:pPr>
        <w:jc w:val="both"/>
      </w:pPr>
      <w:r w:rsidRPr="009311B4">
        <w:rPr>
          <w:noProof/>
        </w:rPr>
        <w:drawing>
          <wp:inline distT="0" distB="0" distL="0" distR="0" wp14:anchorId="0E4A0442" wp14:editId="7708EFAA">
            <wp:extent cx="5612130" cy="318770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B4" w:rsidRDefault="009311B4" w:rsidP="009311B4">
      <w:pPr>
        <w:pStyle w:val="Paragraphedeliste"/>
        <w:numPr>
          <w:ilvl w:val="0"/>
          <w:numId w:val="6"/>
        </w:numPr>
        <w:jc w:val="both"/>
      </w:pPr>
      <w:r>
        <w:lastRenderedPageBreak/>
        <w:t>Compléter le diagramme de classe.</w:t>
      </w:r>
    </w:p>
    <w:p w:rsidR="009311B4" w:rsidRDefault="009311B4" w:rsidP="009311B4">
      <w:pPr>
        <w:pStyle w:val="Paragraphedeliste"/>
        <w:numPr>
          <w:ilvl w:val="0"/>
          <w:numId w:val="6"/>
        </w:numPr>
        <w:jc w:val="both"/>
      </w:pPr>
      <w:r>
        <w:t>Implémenter le diagramme de classe en python.</w:t>
      </w:r>
    </w:p>
    <w:p w:rsidR="009311B4" w:rsidRDefault="009311B4" w:rsidP="009311B4">
      <w:pPr>
        <w:pStyle w:val="Paragraphedeliste"/>
        <w:numPr>
          <w:ilvl w:val="0"/>
          <w:numId w:val="6"/>
        </w:numPr>
        <w:jc w:val="both"/>
      </w:pPr>
      <w:r>
        <w:t>Écrire les méthodes qui permettent d’ajouter, de modifier et de supprimer un appartement, un immeuble ou un locataire.</w:t>
      </w:r>
      <w:r w:rsidR="00E71A19">
        <w:t xml:space="preserve"> Ne pas oublier de modifier le diagramme de classe en conséquence. </w:t>
      </w:r>
    </w:p>
    <w:p w:rsidR="009125A9" w:rsidRDefault="009125A9" w:rsidP="009311B4">
      <w:pPr>
        <w:pStyle w:val="Paragraphedeliste"/>
        <w:numPr>
          <w:ilvl w:val="0"/>
          <w:numId w:val="6"/>
        </w:numPr>
        <w:jc w:val="both"/>
      </w:pPr>
      <w:r>
        <w:t>Ajouter les attributs qui permettent de calculer le nombre d’instances dans chaque classe. Ajouter les méthodes qui permettent d’afficher le nombre d’instances créées de deux manières différentes</w:t>
      </w:r>
    </w:p>
    <w:p w:rsidR="009125A9" w:rsidRDefault="009125A9" w:rsidP="009311B4">
      <w:pPr>
        <w:pStyle w:val="Paragraphedeliste"/>
        <w:numPr>
          <w:ilvl w:val="0"/>
          <w:numId w:val="6"/>
        </w:numPr>
        <w:jc w:val="both"/>
      </w:pPr>
      <w:r>
        <w:t>Écrire une méthode qui permet de retourner les appartements qui ont un balcon.</w:t>
      </w:r>
    </w:p>
    <w:p w:rsidR="009125A9" w:rsidRDefault="009125A9" w:rsidP="005A6AFB">
      <w:pPr>
        <w:pStyle w:val="Paragraphedeliste"/>
        <w:jc w:val="both"/>
      </w:pPr>
      <w:bookmarkStart w:id="0" w:name="_GoBack"/>
      <w:bookmarkEnd w:id="0"/>
    </w:p>
    <w:p w:rsidR="009311B4" w:rsidRDefault="009311B4" w:rsidP="009311B4">
      <w:pPr>
        <w:pStyle w:val="Paragraphedeliste"/>
        <w:jc w:val="both"/>
      </w:pPr>
    </w:p>
    <w:p w:rsidR="00816B0C" w:rsidRDefault="00816B0C" w:rsidP="00060F13"/>
    <w:p w:rsidR="00060F13" w:rsidRPr="00060F13" w:rsidRDefault="00060F13" w:rsidP="00060F13"/>
    <w:sectPr w:rsidR="00060F13" w:rsidRPr="00060F13" w:rsidSect="00977ACC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2A3" w:rsidRDefault="000142A3" w:rsidP="005F18A5">
      <w:pPr>
        <w:spacing w:after="0" w:line="240" w:lineRule="auto"/>
      </w:pPr>
      <w:r>
        <w:separator/>
      </w:r>
    </w:p>
  </w:endnote>
  <w:endnote w:type="continuationSeparator" w:id="0">
    <w:p w:rsidR="000142A3" w:rsidRDefault="000142A3" w:rsidP="005F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874437"/>
      <w:docPartObj>
        <w:docPartGallery w:val="Page Numbers (Bottom of Page)"/>
        <w:docPartUnique/>
      </w:docPartObj>
    </w:sdtPr>
    <w:sdtEndPr/>
    <w:sdtContent>
      <w:p w:rsidR="009E440E" w:rsidRDefault="009E440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F70E2F" w:rsidRDefault="00F70E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2A3" w:rsidRDefault="000142A3" w:rsidP="005F18A5">
      <w:pPr>
        <w:spacing w:after="0" w:line="240" w:lineRule="auto"/>
      </w:pPr>
      <w:r>
        <w:separator/>
      </w:r>
    </w:p>
  </w:footnote>
  <w:footnote w:type="continuationSeparator" w:id="0">
    <w:p w:rsidR="000142A3" w:rsidRDefault="000142A3" w:rsidP="005F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8A5" w:rsidRPr="00C03BDE" w:rsidRDefault="005F18A5" w:rsidP="00D54184">
    <w:r w:rsidRPr="00C03BDE">
      <w:t>420-</w:t>
    </w:r>
    <w:r w:rsidR="00C03BDE" w:rsidRPr="00C03BDE">
      <w:t>2</w:t>
    </w:r>
    <w:r w:rsidRPr="00C03BDE">
      <w:t>G</w:t>
    </w:r>
    <w:r w:rsidR="00C03BDE" w:rsidRPr="00C03BDE">
      <w:t>4</w:t>
    </w:r>
    <w:r w:rsidRPr="00C03BDE">
      <w:t xml:space="preserve">-HU : </w:t>
    </w:r>
    <w:r w:rsidR="00C03BDE" w:rsidRPr="00C03BDE">
      <w:t>Programmation orie</w:t>
    </w:r>
    <w:r w:rsidR="00C03BDE">
      <w:t>ntée objet</w:t>
    </w:r>
    <w:r w:rsidR="00D54184" w:rsidRPr="00C03BDE">
      <w:tab/>
    </w:r>
    <w:r w:rsidR="00D54184" w:rsidRPr="00C03BDE">
      <w:tab/>
    </w:r>
    <w:r w:rsidR="00D54184" w:rsidRPr="00C03BDE">
      <w:tab/>
    </w:r>
    <w:r w:rsidR="00D54184" w:rsidRPr="00C03BDE">
      <w:tab/>
      <w:t>Hasna Hocini</w:t>
    </w:r>
  </w:p>
  <w:p w:rsidR="005F18A5" w:rsidRPr="00C03BDE" w:rsidRDefault="005F1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D0B"/>
    <w:multiLevelType w:val="hybridMultilevel"/>
    <w:tmpl w:val="2C6A3A8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B051F"/>
    <w:multiLevelType w:val="hybridMultilevel"/>
    <w:tmpl w:val="7B4C85BC"/>
    <w:lvl w:ilvl="0" w:tplc="2174C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E0DA9"/>
    <w:multiLevelType w:val="hybridMultilevel"/>
    <w:tmpl w:val="55B21EEC"/>
    <w:lvl w:ilvl="0" w:tplc="DED2C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B447B"/>
    <w:multiLevelType w:val="hybridMultilevel"/>
    <w:tmpl w:val="E9BEA7B8"/>
    <w:lvl w:ilvl="0" w:tplc="BF8C0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E0708"/>
    <w:multiLevelType w:val="hybridMultilevel"/>
    <w:tmpl w:val="E202E12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C38F8"/>
    <w:multiLevelType w:val="hybridMultilevel"/>
    <w:tmpl w:val="FD843FF0"/>
    <w:lvl w:ilvl="0" w:tplc="CABC2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DE"/>
    <w:rsid w:val="000142A3"/>
    <w:rsid w:val="00060F13"/>
    <w:rsid w:val="000D40A4"/>
    <w:rsid w:val="0011608B"/>
    <w:rsid w:val="00127356"/>
    <w:rsid w:val="00163CBD"/>
    <w:rsid w:val="00173F7E"/>
    <w:rsid w:val="001916A0"/>
    <w:rsid w:val="00247FB4"/>
    <w:rsid w:val="002917FA"/>
    <w:rsid w:val="002C2943"/>
    <w:rsid w:val="003A6706"/>
    <w:rsid w:val="003F08AB"/>
    <w:rsid w:val="00437C3B"/>
    <w:rsid w:val="00450871"/>
    <w:rsid w:val="00503214"/>
    <w:rsid w:val="00535F3A"/>
    <w:rsid w:val="00577E9D"/>
    <w:rsid w:val="005A6AFB"/>
    <w:rsid w:val="005A6D56"/>
    <w:rsid w:val="005F18A5"/>
    <w:rsid w:val="0062394D"/>
    <w:rsid w:val="0068740E"/>
    <w:rsid w:val="006D711C"/>
    <w:rsid w:val="00770740"/>
    <w:rsid w:val="00782D78"/>
    <w:rsid w:val="007A7699"/>
    <w:rsid w:val="00816B0C"/>
    <w:rsid w:val="00884ECF"/>
    <w:rsid w:val="009125A9"/>
    <w:rsid w:val="009311B4"/>
    <w:rsid w:val="009704B3"/>
    <w:rsid w:val="00977ACC"/>
    <w:rsid w:val="009E440E"/>
    <w:rsid w:val="009F1F56"/>
    <w:rsid w:val="00A51CEC"/>
    <w:rsid w:val="00AB355B"/>
    <w:rsid w:val="00BC69E0"/>
    <w:rsid w:val="00BE272B"/>
    <w:rsid w:val="00C03BDE"/>
    <w:rsid w:val="00D167C5"/>
    <w:rsid w:val="00D21D17"/>
    <w:rsid w:val="00D54184"/>
    <w:rsid w:val="00D82947"/>
    <w:rsid w:val="00D95F1F"/>
    <w:rsid w:val="00E20BC2"/>
    <w:rsid w:val="00E71A19"/>
    <w:rsid w:val="00E74DF6"/>
    <w:rsid w:val="00E84671"/>
    <w:rsid w:val="00EB552B"/>
    <w:rsid w:val="00F022AE"/>
    <w:rsid w:val="00F02C14"/>
    <w:rsid w:val="00F7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BFEEC"/>
  <w15:chartTrackingRefBased/>
  <w15:docId w15:val="{DBAF9F59-BC3B-4BE5-A7AD-C8012AE3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184"/>
    <w:rPr>
      <w:rFonts w:ascii="Arial" w:hAnsi="Arial"/>
      <w:color w:val="1F3864" w:themeColor="accent1" w:themeShade="80"/>
    </w:rPr>
  </w:style>
  <w:style w:type="paragraph" w:styleId="Titre1">
    <w:name w:val="heading 1"/>
    <w:basedOn w:val="Normal"/>
    <w:next w:val="Normal"/>
    <w:link w:val="Titre1Car"/>
    <w:uiPriority w:val="9"/>
    <w:qFormat/>
    <w:rsid w:val="00D54184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4184"/>
    <w:pPr>
      <w:keepNext/>
      <w:keepLines/>
      <w:shd w:val="clear" w:color="5B9BD5" w:themeColor="accent5" w:fill="BDD6EE" w:themeFill="accent5" w:themeFillTint="66"/>
      <w:spacing w:before="40" w:after="0"/>
      <w:outlineLvl w:val="1"/>
    </w:pPr>
    <w:rPr>
      <w:rFonts w:eastAsiaTheme="majorEastAsia" w:cstheme="majorBidi"/>
      <w:smallCap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8A5"/>
  </w:style>
  <w:style w:type="paragraph" w:styleId="Pieddepage">
    <w:name w:val="footer"/>
    <w:basedOn w:val="Normal"/>
    <w:link w:val="Pieddepag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8A5"/>
  </w:style>
  <w:style w:type="character" w:customStyle="1" w:styleId="Titre1Car">
    <w:name w:val="Titre 1 Car"/>
    <w:basedOn w:val="Policepardfaut"/>
    <w:link w:val="Titre1"/>
    <w:uiPriority w:val="9"/>
    <w:rsid w:val="00D54184"/>
    <w:rPr>
      <w:rFonts w:ascii="Arial" w:eastAsiaTheme="majorEastAsia" w:hAnsi="Arial" w:cstheme="majorBidi"/>
      <w: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4184"/>
    <w:rPr>
      <w:rFonts w:ascii="Arial" w:eastAsiaTheme="majorEastAsia" w:hAnsi="Arial" w:cstheme="majorBidi"/>
      <w:smallCaps/>
      <w:color w:val="1F3864" w:themeColor="accent1" w:themeShade="80"/>
      <w:sz w:val="28"/>
      <w:szCs w:val="26"/>
      <w:shd w:val="clear" w:color="5B9BD5" w:themeColor="accent5" w:fill="BDD6EE" w:themeFill="accent5" w:themeFillTint="66"/>
    </w:rPr>
  </w:style>
  <w:style w:type="paragraph" w:styleId="Sansinterligne">
    <w:name w:val="No Spacing"/>
    <w:uiPriority w:val="1"/>
    <w:qFormat/>
    <w:rsid w:val="00163CBD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47FB4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FB4"/>
    <w:rPr>
      <w:rFonts w:ascii="Arial" w:eastAsiaTheme="majorEastAsia" w:hAnsi="Arial" w:cstheme="majorBidi"/>
      <w:caps/>
      <w:color w:val="1F3864" w:themeColor="accent1" w:themeShade="80"/>
      <w:spacing w:val="-10"/>
      <w:kern w:val="28"/>
      <w:sz w:val="32"/>
      <w:szCs w:val="56"/>
    </w:rPr>
  </w:style>
  <w:style w:type="paragraph" w:styleId="Paragraphedeliste">
    <w:name w:val="List Paragraph"/>
    <w:basedOn w:val="Normal"/>
    <w:uiPriority w:val="34"/>
    <w:qFormat/>
    <w:rsid w:val="0053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96\OneDrive\Documents\Mod&#232;les%20Office%20personnalis&#233;s\Laborartoir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Laborartoires.dotx</Template>
  <TotalTime>53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Hasna Hocini</cp:lastModifiedBy>
  <cp:revision>5</cp:revision>
  <dcterms:created xsi:type="dcterms:W3CDTF">2024-03-16T15:31:00Z</dcterms:created>
  <dcterms:modified xsi:type="dcterms:W3CDTF">2024-03-18T12:04:00Z</dcterms:modified>
</cp:coreProperties>
</file>